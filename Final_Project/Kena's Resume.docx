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5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9FD3A12" w14:textId="77777777" w:rsidTr="00F641A4">
        <w:trPr>
          <w:trHeight w:val="4410"/>
        </w:trPr>
        <w:tc>
          <w:tcPr>
            <w:tcW w:w="3600" w:type="dxa"/>
            <w:vAlign w:val="bottom"/>
          </w:tcPr>
          <w:p w14:paraId="7462F7EF" w14:textId="57B66BBB" w:rsidR="001B2ABD" w:rsidRDefault="00831508" w:rsidP="004D045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4E66F02" wp14:editId="0C4FC5F8">
                      <wp:simplePos x="0" y="0"/>
                      <wp:positionH relativeFrom="column">
                        <wp:posOffset>751917</wp:posOffset>
                      </wp:positionH>
                      <wp:positionV relativeFrom="paragraph">
                        <wp:posOffset>2255611</wp:posOffset>
                      </wp:positionV>
                      <wp:extent cx="360" cy="360"/>
                      <wp:effectExtent l="0" t="0" r="0" b="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B84DB7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4" o:spid="_x0000_s1026" type="#_x0000_t75" style="position:absolute;margin-left:58.85pt;margin-top:177.2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">
                      <v:imagedata r:id="rId10" o:title=""/>
                    </v:shape>
                  </w:pict>
                </mc:Fallback>
              </mc:AlternateContent>
            </w:r>
            <w:r w:rsidR="00DB4C6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F25F79F" wp14:editId="390464D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-1556385</wp:posOffset>
                      </wp:positionV>
                      <wp:extent cx="2125345" cy="143637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5345" cy="1436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E21BF4" w14:textId="19DFAFE4" w:rsidR="00DB4C60" w:rsidRDefault="00DB4C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25F7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3pt;margin-top:-122.55pt;width:167.35pt;height:11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" filled="f" stroked="f">
                      <v:textbox>
                        <w:txbxContent>
                          <w:p w14:paraId="29E21BF4" w14:textId="19DFAFE4" w:rsidR="00DB4C60" w:rsidRDefault="00DB4C6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13CE854A" w14:textId="77777777" w:rsidR="001B2ABD" w:rsidRDefault="001B2ABD" w:rsidP="00F641A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FD7AC5C" w14:textId="77777777" w:rsidR="00DB4C60" w:rsidRDefault="00DB4C60" w:rsidP="00F641A4">
            <w:pPr>
              <w:pStyle w:val="Title"/>
              <w:rPr>
                <w:sz w:val="80"/>
                <w:szCs w:val="80"/>
              </w:rPr>
            </w:pPr>
          </w:p>
          <w:p w14:paraId="74DC1CDB" w14:textId="7FFC1751" w:rsidR="001B2ABD" w:rsidRPr="00A27C19" w:rsidRDefault="004906AD" w:rsidP="00F641A4">
            <w:pPr>
              <w:pStyle w:val="Title"/>
              <w:rPr>
                <w:sz w:val="80"/>
                <w:szCs w:val="80"/>
              </w:rPr>
            </w:pPr>
            <w:r w:rsidRPr="00A27C19">
              <w:rPr>
                <w:sz w:val="80"/>
                <w:szCs w:val="80"/>
              </w:rPr>
              <w:t>KENA BEYene</w:t>
            </w:r>
          </w:p>
          <w:p w14:paraId="6339870D" w14:textId="5C4B921E" w:rsidR="00311459" w:rsidRPr="008858A9" w:rsidRDefault="00311459" w:rsidP="008858A9">
            <w:pPr>
              <w:pStyle w:val="Heading3"/>
              <w:rPr>
                <w:sz w:val="24"/>
                <w:szCs w:val="28"/>
              </w:rPr>
            </w:pPr>
            <w:r w:rsidRPr="008858A9">
              <w:rPr>
                <w:sz w:val="24"/>
                <w:szCs w:val="28"/>
              </w:rPr>
              <w:t>Emerging IT PROFESSIONAL</w:t>
            </w:r>
          </w:p>
          <w:p w14:paraId="6172A0F7" w14:textId="225CE8FB" w:rsidR="008858A9" w:rsidRPr="005D0A70" w:rsidRDefault="008858A9" w:rsidP="008858A9">
            <w:pPr>
              <w:pStyle w:val="Heading2"/>
            </w:pPr>
            <w:r>
              <w:t>Contact Information</w:t>
            </w:r>
          </w:p>
          <w:p w14:paraId="42B55E5B" w14:textId="77777777" w:rsidR="00311459" w:rsidRDefault="008858A9" w:rsidP="008858A9">
            <w:pPr>
              <w:rPr>
                <w:sz w:val="22"/>
              </w:rPr>
            </w:pPr>
            <w:r>
              <w:rPr>
                <w:sz w:val="22"/>
              </w:rPr>
              <w:t>515-423-1628</w:t>
            </w:r>
          </w:p>
          <w:p w14:paraId="369CA79B" w14:textId="10E08350" w:rsidR="008858A9" w:rsidRDefault="008858A9" w:rsidP="008858A9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 w:rsidRPr="008858A9">
              <w:rPr>
                <w:sz w:val="22"/>
              </w:rPr>
              <w:t>enabeyene85@gmail.com</w:t>
            </w:r>
          </w:p>
          <w:p w14:paraId="3B4BE782" w14:textId="74DF53BE" w:rsidR="008858A9" w:rsidRPr="00311459" w:rsidRDefault="008858A9" w:rsidP="008858A9">
            <w:pPr>
              <w:rPr>
                <w:spacing w:val="24"/>
                <w:w w:val="40"/>
              </w:rPr>
            </w:pPr>
          </w:p>
        </w:tc>
      </w:tr>
      <w:tr w:rsidR="001B2ABD" w14:paraId="71237A4D" w14:textId="77777777" w:rsidTr="00F641A4">
        <w:tc>
          <w:tcPr>
            <w:tcW w:w="3600" w:type="dxa"/>
          </w:tcPr>
          <w:p w14:paraId="32A9A832" w14:textId="0BE91659" w:rsidR="001B2ABD" w:rsidRDefault="006D3F78" w:rsidP="00F641A4">
            <w:pPr>
              <w:pStyle w:val="Heading3"/>
            </w:pPr>
            <w:r>
              <w:t>Career Summary</w:t>
            </w:r>
          </w:p>
          <w:p w14:paraId="78776FE6" w14:textId="6E747A17" w:rsidR="00DB4C60" w:rsidRDefault="000A76E5" w:rsidP="00DB4C60">
            <w:pPr>
              <w:pStyle w:val="NormalWeb"/>
              <w:spacing w:before="0" w:beforeAutospacing="0" w:after="0" w:afterAutospacing="0"/>
              <w:ind w:right="300"/>
              <w:rPr>
                <w:rFonts w:asciiTheme="minorHAnsi" w:hAnsiTheme="minorHAnsi"/>
                <w:color w:val="000000"/>
                <w:sz w:val="22"/>
                <w:szCs w:val="21"/>
              </w:rPr>
            </w:pPr>
            <w:r w:rsidRPr="006D3F78">
              <w:rPr>
                <w:rFonts w:asciiTheme="minorHAnsi" w:hAnsiTheme="minorHAnsi"/>
                <w:color w:val="000000"/>
                <w:sz w:val="22"/>
                <w:szCs w:val="21"/>
              </w:rPr>
              <w:t>Enthusiastic and detail-oriented</w:t>
            </w:r>
            <w:r w:rsidR="00DB4C60">
              <w:rPr>
                <w:rFonts w:asciiTheme="minorHAnsi" w:hAnsiTheme="minorHAnsi"/>
                <w:color w:val="000000"/>
                <w:sz w:val="22"/>
                <w:szCs w:val="21"/>
              </w:rPr>
              <w:t xml:space="preserve">, emerging IT </w:t>
            </w:r>
            <w:r w:rsidRPr="006D3F78">
              <w:rPr>
                <w:rFonts w:asciiTheme="minorHAnsi" w:hAnsiTheme="minorHAnsi"/>
                <w:color w:val="000000"/>
                <w:sz w:val="22"/>
                <w:szCs w:val="21"/>
              </w:rPr>
              <w:t>professional with 5+ years of customer service experience</w:t>
            </w:r>
            <w:r w:rsidR="008E2170" w:rsidRPr="006D3F78">
              <w:rPr>
                <w:rFonts w:asciiTheme="minorHAnsi" w:hAnsiTheme="minorHAnsi"/>
                <w:color w:val="000000"/>
                <w:sz w:val="22"/>
                <w:szCs w:val="21"/>
              </w:rPr>
              <w:t>.</w:t>
            </w:r>
            <w:r w:rsidR="00DB4C60">
              <w:rPr>
                <w:rFonts w:asciiTheme="minorHAnsi" w:hAnsiTheme="minorHAnsi"/>
                <w:color w:val="000000"/>
                <w:sz w:val="22"/>
                <w:szCs w:val="21"/>
              </w:rPr>
              <w:t xml:space="preserve">  </w:t>
            </w:r>
            <w:r w:rsidRPr="006D3F78">
              <w:rPr>
                <w:rFonts w:asciiTheme="minorHAnsi" w:hAnsiTheme="minorHAnsi"/>
                <w:color w:val="000000"/>
                <w:sz w:val="22"/>
                <w:szCs w:val="21"/>
              </w:rPr>
              <w:t>Aiming to use my exceptional communication skills and love for collaborative team environments to excel furthe</w:t>
            </w:r>
            <w:r w:rsidR="00731E71" w:rsidRPr="006D3F78">
              <w:rPr>
                <w:rFonts w:asciiTheme="minorHAnsi" w:hAnsiTheme="minorHAnsi"/>
                <w:color w:val="000000"/>
                <w:sz w:val="22"/>
                <w:szCs w:val="21"/>
              </w:rPr>
              <w:t>r as a coder and a leader.</w:t>
            </w:r>
          </w:p>
          <w:p w14:paraId="466A6960" w14:textId="77777777" w:rsidR="00DB4C60" w:rsidRPr="00DB4C60" w:rsidRDefault="00DB4C60" w:rsidP="00DB4C60">
            <w:pPr>
              <w:pStyle w:val="NormalWeb"/>
              <w:spacing w:before="0" w:beforeAutospacing="0" w:after="0" w:afterAutospacing="0"/>
              <w:ind w:right="300"/>
              <w:rPr>
                <w:rFonts w:asciiTheme="minorHAnsi" w:hAnsiTheme="minorHAnsi"/>
                <w:color w:val="000000"/>
                <w:sz w:val="22"/>
                <w:szCs w:val="21"/>
              </w:rPr>
            </w:pPr>
          </w:p>
          <w:p w14:paraId="493C20F5" w14:textId="363AD545" w:rsidR="006D3F78" w:rsidRDefault="004678DF" w:rsidP="006D3F78">
            <w:pPr>
              <w:pStyle w:val="Heading3"/>
            </w:pPr>
            <w:r>
              <w:t>Technical skills</w:t>
            </w:r>
          </w:p>
          <w:p w14:paraId="31840FF7" w14:textId="5C610AF3" w:rsidR="002209A9" w:rsidRDefault="002209A9" w:rsidP="002209A9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Install and configure hardware and software components to ensure usability.</w:t>
            </w:r>
          </w:p>
          <w:p w14:paraId="11EDF5A1" w14:textId="77777777" w:rsidR="002209A9" w:rsidRDefault="002209A9" w:rsidP="002209A9">
            <w:pPr>
              <w:rPr>
                <w:sz w:val="22"/>
                <w:szCs w:val="20"/>
              </w:rPr>
            </w:pPr>
          </w:p>
          <w:p w14:paraId="4839B7B9" w14:textId="7DD3FFCB" w:rsidR="002209A9" w:rsidRDefault="002209A9" w:rsidP="002209A9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Troubleshoot software, firmware, networking, and other system problems.</w:t>
            </w:r>
          </w:p>
          <w:p w14:paraId="49090429" w14:textId="79F164A5" w:rsidR="002209A9" w:rsidRPr="002209A9" w:rsidRDefault="002209A9" w:rsidP="002209A9"/>
          <w:p w14:paraId="62BC6A9B" w14:textId="34B2DEF5" w:rsidR="002209A9" w:rsidRPr="002209A9" w:rsidRDefault="00EF60B1" w:rsidP="002209A9">
            <w:pPr>
              <w:rPr>
                <w:sz w:val="28"/>
                <w:szCs w:val="28"/>
              </w:rPr>
            </w:pPr>
            <w:r>
              <w:rPr>
                <w:rFonts w:cs="Calibri"/>
                <w:sz w:val="22"/>
              </w:rPr>
              <w:t>Proficient knowledge in HTML, CSS, &amp; JavaScript.</w:t>
            </w:r>
          </w:p>
          <w:p w14:paraId="2C7AC268" w14:textId="77777777" w:rsidR="002209A9" w:rsidRPr="002209A9" w:rsidRDefault="002209A9" w:rsidP="002209A9">
            <w:pPr>
              <w:rPr>
                <w:sz w:val="22"/>
                <w:szCs w:val="20"/>
              </w:rPr>
            </w:pPr>
          </w:p>
          <w:p w14:paraId="1FDC735B" w14:textId="42654932" w:rsidR="004D3011" w:rsidRPr="00CB0055" w:rsidRDefault="002F7B09" w:rsidP="00F641A4">
            <w:pPr>
              <w:pStyle w:val="Heading3"/>
            </w:pPr>
            <w:r>
              <w:t>aDDITIONAL</w:t>
            </w:r>
            <w:r w:rsidR="00920C51">
              <w:t xml:space="preserve"> SKILLS</w:t>
            </w:r>
          </w:p>
          <w:p w14:paraId="5D591FCF" w14:textId="36DD16EF" w:rsidR="00843885" w:rsidRPr="00DA7C41" w:rsidRDefault="00920C51" w:rsidP="00F641A4">
            <w:pPr>
              <w:rPr>
                <w:sz w:val="22"/>
                <w:szCs w:val="20"/>
              </w:rPr>
            </w:pPr>
            <w:r w:rsidRPr="00DA7C41">
              <w:rPr>
                <w:sz w:val="22"/>
                <w:szCs w:val="20"/>
              </w:rPr>
              <w:t>Multi</w:t>
            </w:r>
            <w:r w:rsidR="00A849FB" w:rsidRPr="00DA7C41">
              <w:rPr>
                <w:sz w:val="22"/>
                <w:szCs w:val="20"/>
              </w:rPr>
              <w:t>-</w:t>
            </w:r>
            <w:r w:rsidRPr="00DA7C41">
              <w:rPr>
                <w:sz w:val="22"/>
                <w:szCs w:val="20"/>
              </w:rPr>
              <w:t>linguistic</w:t>
            </w:r>
          </w:p>
          <w:p w14:paraId="1133B7C9" w14:textId="33F3D4C8" w:rsidR="00843885" w:rsidRDefault="006D3F78" w:rsidP="006D3F78">
            <w:pPr>
              <w:rPr>
                <w:sz w:val="22"/>
                <w:szCs w:val="20"/>
              </w:rPr>
            </w:pPr>
            <w:r w:rsidRPr="00DA7C41">
              <w:rPr>
                <w:sz w:val="22"/>
                <w:szCs w:val="20"/>
              </w:rPr>
              <w:t>Quick Learner</w:t>
            </w:r>
          </w:p>
          <w:p w14:paraId="2C36DDB1" w14:textId="67676F17" w:rsidR="00DA7C41" w:rsidRPr="00DA7C41" w:rsidRDefault="00DA7C41" w:rsidP="006D3F78">
            <w:pPr>
              <w:rPr>
                <w:sz w:val="22"/>
                <w:szCs w:val="20"/>
              </w:rPr>
            </w:pPr>
            <w:r w:rsidRPr="00DA7C41">
              <w:rPr>
                <w:sz w:val="22"/>
                <w:szCs w:val="20"/>
              </w:rPr>
              <w:t>Excellent Writer</w:t>
            </w:r>
          </w:p>
          <w:p w14:paraId="3CD699A3" w14:textId="77777777" w:rsidR="004D0457" w:rsidRDefault="004D0457" w:rsidP="00731E7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Team Leader</w:t>
            </w:r>
          </w:p>
          <w:p w14:paraId="37FEE959" w14:textId="2B47E8DF" w:rsidR="006E1A09" w:rsidRPr="004D3011" w:rsidRDefault="006E1A09" w:rsidP="00731E71">
            <w:r>
              <w:rPr>
                <w:sz w:val="22"/>
                <w:szCs w:val="20"/>
              </w:rPr>
              <w:t>Creative Strategist</w:t>
            </w:r>
          </w:p>
        </w:tc>
        <w:tc>
          <w:tcPr>
            <w:tcW w:w="720" w:type="dxa"/>
          </w:tcPr>
          <w:p w14:paraId="494ABCBF" w14:textId="77777777" w:rsidR="001B2ABD" w:rsidRDefault="001B2ABD" w:rsidP="00F641A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337B4D1" w14:textId="58AD83F8" w:rsidR="001B2ABD" w:rsidRPr="005D0A70" w:rsidRDefault="00EB60BE" w:rsidP="00F641A4">
            <w:pPr>
              <w:pStyle w:val="Heading2"/>
            </w:pPr>
            <w:r>
              <w:t>Education</w:t>
            </w:r>
          </w:p>
          <w:p w14:paraId="578B6442" w14:textId="102341E2" w:rsidR="00EB60BE" w:rsidRPr="005D0A70" w:rsidRDefault="00EB60BE" w:rsidP="00EB60BE">
            <w:pPr>
              <w:pStyle w:val="Heading4"/>
              <w:rPr>
                <w:sz w:val="22"/>
              </w:rPr>
            </w:pPr>
            <w:r w:rsidRPr="005D0A70">
              <w:rPr>
                <w:sz w:val="22"/>
              </w:rPr>
              <w:t xml:space="preserve">NPOWER </w:t>
            </w:r>
            <w:r w:rsidR="0080244E">
              <w:rPr>
                <w:sz w:val="22"/>
              </w:rPr>
              <w:t xml:space="preserve">MISSOURI </w:t>
            </w:r>
            <w:r>
              <w:rPr>
                <w:sz w:val="22"/>
              </w:rPr>
              <w:t>IT TRAINING PROGRAM – ST. LOUIS</w:t>
            </w:r>
          </w:p>
          <w:p w14:paraId="19921B8F" w14:textId="77777777" w:rsidR="00EB60BE" w:rsidRDefault="00EB60BE" w:rsidP="00EB60BE">
            <w:pPr>
              <w:pStyle w:val="Date"/>
              <w:rPr>
                <w:i/>
                <w:iCs/>
                <w:sz w:val="22"/>
              </w:rPr>
            </w:pPr>
            <w:r w:rsidRPr="005D0A70">
              <w:rPr>
                <w:i/>
                <w:iCs/>
                <w:sz w:val="22"/>
              </w:rPr>
              <w:t>February 2020 – July 2020</w:t>
            </w:r>
          </w:p>
          <w:p w14:paraId="1537FFCA" w14:textId="08B15BF8" w:rsidR="00EB60BE" w:rsidRPr="00311459" w:rsidRDefault="00EB60BE" w:rsidP="00EB60BE">
            <w:pPr>
              <w:rPr>
                <w:sz w:val="22"/>
              </w:rPr>
            </w:pPr>
            <w:r>
              <w:rPr>
                <w:sz w:val="22"/>
              </w:rPr>
              <w:t>Cisco Mobility Fundamentals Certification</w:t>
            </w:r>
          </w:p>
          <w:p w14:paraId="205C9CC3" w14:textId="1652A42F" w:rsidR="00EB60BE" w:rsidRPr="005D0A70" w:rsidRDefault="0080244E" w:rsidP="00EB60BE">
            <w:pPr>
              <w:rPr>
                <w:sz w:val="22"/>
              </w:rPr>
            </w:pPr>
            <w:r>
              <w:rPr>
                <w:sz w:val="22"/>
              </w:rPr>
              <w:t xml:space="preserve">Pending </w:t>
            </w:r>
            <w:r w:rsidR="00EB60BE" w:rsidRPr="005D0A70">
              <w:rPr>
                <w:sz w:val="22"/>
              </w:rPr>
              <w:t>COMPTIA ITF/A+ Certifi</w:t>
            </w:r>
            <w:r>
              <w:rPr>
                <w:sz w:val="22"/>
              </w:rPr>
              <w:t>cation</w:t>
            </w:r>
          </w:p>
          <w:p w14:paraId="1BF6970B" w14:textId="77777777" w:rsidR="00EB60BE" w:rsidRPr="005D0A70" w:rsidRDefault="00EB60BE" w:rsidP="00EB60BE">
            <w:pPr>
              <w:rPr>
                <w:sz w:val="22"/>
              </w:rPr>
            </w:pPr>
          </w:p>
          <w:p w14:paraId="5E0D4F4B" w14:textId="77777777" w:rsidR="00EB60BE" w:rsidRPr="005D0A70" w:rsidRDefault="00EB60BE" w:rsidP="00EB60BE">
            <w:pPr>
              <w:pStyle w:val="Heading4"/>
              <w:rPr>
                <w:sz w:val="22"/>
              </w:rPr>
            </w:pPr>
            <w:r w:rsidRPr="005D0A70">
              <w:rPr>
                <w:sz w:val="22"/>
              </w:rPr>
              <w:t xml:space="preserve">ST. LOUIS COMMUNITY COLLEGE – MERAMEC </w:t>
            </w:r>
          </w:p>
          <w:p w14:paraId="3FA7E955" w14:textId="77777777" w:rsidR="00EB60BE" w:rsidRPr="005D0A70" w:rsidRDefault="00EB60BE" w:rsidP="00EB60BE">
            <w:pPr>
              <w:pStyle w:val="Date"/>
              <w:rPr>
                <w:i/>
                <w:iCs/>
                <w:sz w:val="22"/>
              </w:rPr>
            </w:pPr>
            <w:r w:rsidRPr="005D0A70">
              <w:rPr>
                <w:i/>
                <w:iCs/>
                <w:sz w:val="22"/>
              </w:rPr>
              <w:t>January 2018 – May 2019</w:t>
            </w:r>
          </w:p>
          <w:p w14:paraId="27AF29BD" w14:textId="77777777" w:rsidR="00EB60BE" w:rsidRPr="005D0A70" w:rsidRDefault="00EB60BE" w:rsidP="00EB60BE">
            <w:pPr>
              <w:rPr>
                <w:sz w:val="22"/>
              </w:rPr>
            </w:pPr>
            <w:r w:rsidRPr="005D0A70">
              <w:rPr>
                <w:sz w:val="22"/>
              </w:rPr>
              <w:t>Dean’s List</w:t>
            </w:r>
          </w:p>
          <w:p w14:paraId="05E0F28F" w14:textId="41E8C2CD" w:rsidR="00EB60BE" w:rsidRPr="005D0A70" w:rsidRDefault="00EB60BE" w:rsidP="00EB60BE">
            <w:pPr>
              <w:rPr>
                <w:sz w:val="22"/>
              </w:rPr>
            </w:pPr>
            <w:r w:rsidRPr="005D0A70">
              <w:rPr>
                <w:sz w:val="22"/>
              </w:rPr>
              <w:t>Software Development</w:t>
            </w:r>
            <w:r w:rsidR="002209A9">
              <w:rPr>
                <w:sz w:val="22"/>
              </w:rPr>
              <w:t xml:space="preserve"> (C#, SQL, &amp; HTML)</w:t>
            </w:r>
          </w:p>
          <w:p w14:paraId="21C60296" w14:textId="77777777" w:rsidR="00EB60BE" w:rsidRPr="005D0A70" w:rsidRDefault="00EB60BE" w:rsidP="00EB60BE">
            <w:pPr>
              <w:pStyle w:val="Heading4"/>
              <w:rPr>
                <w:sz w:val="22"/>
              </w:rPr>
            </w:pPr>
          </w:p>
          <w:p w14:paraId="445DF588" w14:textId="77777777" w:rsidR="00EB60BE" w:rsidRPr="005D0A70" w:rsidRDefault="00EB60BE" w:rsidP="00EB60BE">
            <w:pPr>
              <w:pStyle w:val="Heading4"/>
              <w:rPr>
                <w:sz w:val="22"/>
              </w:rPr>
            </w:pPr>
            <w:r w:rsidRPr="005D0A70">
              <w:rPr>
                <w:sz w:val="22"/>
              </w:rPr>
              <w:t>UNIVERSITY OF MISSOURI – ST. LOUIS</w:t>
            </w:r>
          </w:p>
          <w:p w14:paraId="63A12F5B" w14:textId="77777777" w:rsidR="00EB60BE" w:rsidRPr="005D0A70" w:rsidRDefault="00EB60BE" w:rsidP="00EB60BE">
            <w:pPr>
              <w:pStyle w:val="Date"/>
              <w:rPr>
                <w:i/>
                <w:iCs/>
                <w:sz w:val="22"/>
              </w:rPr>
            </w:pPr>
            <w:r w:rsidRPr="005D0A70">
              <w:rPr>
                <w:i/>
                <w:iCs/>
                <w:sz w:val="22"/>
              </w:rPr>
              <w:t>August 2016 – May 2017</w:t>
            </w:r>
          </w:p>
          <w:p w14:paraId="0C18A7BB" w14:textId="5A3171B9" w:rsidR="00EB60BE" w:rsidRDefault="00EB60BE" w:rsidP="00EB60BE">
            <w:pPr>
              <w:pStyle w:val="Heading4"/>
              <w:rPr>
                <w:b w:val="0"/>
                <w:bCs/>
                <w:sz w:val="22"/>
              </w:rPr>
            </w:pPr>
            <w:r w:rsidRPr="00EB60BE">
              <w:rPr>
                <w:b w:val="0"/>
                <w:bCs/>
                <w:sz w:val="22"/>
              </w:rPr>
              <w:t>Pierre Laclede Honors College</w:t>
            </w:r>
          </w:p>
          <w:p w14:paraId="35E4BB79" w14:textId="77777777" w:rsidR="008858A9" w:rsidRPr="008858A9" w:rsidRDefault="008858A9" w:rsidP="008858A9"/>
          <w:p w14:paraId="13F75302" w14:textId="5914B43D" w:rsidR="00036450" w:rsidRPr="005D0A70" w:rsidRDefault="00EB60BE" w:rsidP="00F641A4">
            <w:pPr>
              <w:pStyle w:val="Heading2"/>
            </w:pPr>
            <w:r>
              <w:t>Work experience</w:t>
            </w:r>
          </w:p>
          <w:p w14:paraId="57464DBA" w14:textId="77777777" w:rsidR="00EB60BE" w:rsidRPr="005D0A70" w:rsidRDefault="00EB60BE" w:rsidP="00EB60BE">
            <w:pPr>
              <w:pStyle w:val="Heading4"/>
              <w:rPr>
                <w:bCs/>
                <w:sz w:val="22"/>
              </w:rPr>
            </w:pPr>
            <w:r w:rsidRPr="005D0A70">
              <w:rPr>
                <w:sz w:val="22"/>
              </w:rPr>
              <w:t>THE BELLWETHER</w:t>
            </w:r>
            <w:r w:rsidRPr="005D0A70">
              <w:rPr>
                <w:b w:val="0"/>
                <w:bCs/>
                <w:sz w:val="22"/>
              </w:rPr>
              <w:t>, St. Louis, MO</w:t>
            </w:r>
            <w:r w:rsidRPr="005D0A70">
              <w:rPr>
                <w:sz w:val="22"/>
              </w:rPr>
              <w:t xml:space="preserve"> – Assistant, Food runner</w:t>
            </w:r>
          </w:p>
          <w:p w14:paraId="3F20BEC6" w14:textId="77777777" w:rsidR="00EB60BE" w:rsidRPr="005D0A70" w:rsidRDefault="00EB60BE" w:rsidP="00EB60BE">
            <w:pPr>
              <w:pStyle w:val="Date"/>
              <w:rPr>
                <w:i/>
                <w:iCs/>
                <w:sz w:val="22"/>
              </w:rPr>
            </w:pPr>
            <w:r w:rsidRPr="005D0A70">
              <w:rPr>
                <w:i/>
                <w:iCs/>
                <w:sz w:val="22"/>
              </w:rPr>
              <w:t>February 2020 – Current</w:t>
            </w:r>
          </w:p>
          <w:p w14:paraId="6643827A" w14:textId="79C835E7" w:rsidR="00EB60BE" w:rsidRDefault="00EB60BE" w:rsidP="00EB60BE">
            <w:pPr>
              <w:rPr>
                <w:sz w:val="22"/>
              </w:rPr>
            </w:pPr>
            <w:r>
              <w:rPr>
                <w:sz w:val="22"/>
              </w:rPr>
              <w:t>Assist servers</w:t>
            </w:r>
            <w:r w:rsidR="006E1A09">
              <w:rPr>
                <w:sz w:val="22"/>
              </w:rPr>
              <w:t xml:space="preserve"> in providing a </w:t>
            </w:r>
            <w:r w:rsidR="0080244E">
              <w:rPr>
                <w:sz w:val="22"/>
              </w:rPr>
              <w:t>high-quality</w:t>
            </w:r>
            <w:r w:rsidR="006E1A09">
              <w:rPr>
                <w:sz w:val="22"/>
              </w:rPr>
              <w:t xml:space="preserve"> dining experience</w:t>
            </w:r>
          </w:p>
          <w:p w14:paraId="46F16646" w14:textId="140355D4" w:rsidR="00EB60BE" w:rsidRPr="005D0A70" w:rsidRDefault="00EB60BE" w:rsidP="00EB60BE">
            <w:pPr>
              <w:rPr>
                <w:sz w:val="22"/>
              </w:rPr>
            </w:pPr>
            <w:r>
              <w:rPr>
                <w:sz w:val="22"/>
              </w:rPr>
              <w:t xml:space="preserve">Handle </w:t>
            </w:r>
            <w:r w:rsidR="0080244E">
              <w:rPr>
                <w:sz w:val="22"/>
              </w:rPr>
              <w:t>backhouse cleanliness duties</w:t>
            </w:r>
            <w:r w:rsidR="008858A9">
              <w:rPr>
                <w:sz w:val="22"/>
              </w:rPr>
              <w:t xml:space="preserve"> in a timely manner</w:t>
            </w:r>
          </w:p>
          <w:p w14:paraId="35ED711C" w14:textId="77777777" w:rsidR="00EB60BE" w:rsidRPr="005D0A70" w:rsidRDefault="00EB60BE" w:rsidP="00EB60BE">
            <w:pPr>
              <w:rPr>
                <w:sz w:val="22"/>
              </w:rPr>
            </w:pPr>
          </w:p>
          <w:p w14:paraId="7119054D" w14:textId="77777777" w:rsidR="00EB60BE" w:rsidRPr="005D0A70" w:rsidRDefault="00EB60BE" w:rsidP="00EB60BE">
            <w:pPr>
              <w:pStyle w:val="Heading4"/>
              <w:rPr>
                <w:bCs/>
                <w:sz w:val="22"/>
              </w:rPr>
            </w:pPr>
            <w:r w:rsidRPr="005D0A70">
              <w:rPr>
                <w:sz w:val="22"/>
              </w:rPr>
              <w:t>KEYSTONE EVENT STAFFING</w:t>
            </w:r>
            <w:r w:rsidRPr="005D0A70">
              <w:rPr>
                <w:b w:val="0"/>
                <w:bCs/>
                <w:sz w:val="22"/>
              </w:rPr>
              <w:t>, St. Louis, MO</w:t>
            </w:r>
            <w:r w:rsidRPr="005D0A70">
              <w:rPr>
                <w:sz w:val="22"/>
              </w:rPr>
              <w:t xml:space="preserve"> – Server</w:t>
            </w:r>
          </w:p>
          <w:p w14:paraId="67ED5BC6" w14:textId="77777777" w:rsidR="00EB60BE" w:rsidRPr="005D0A70" w:rsidRDefault="00EB60BE" w:rsidP="00EB60BE">
            <w:pPr>
              <w:pStyle w:val="Date"/>
              <w:rPr>
                <w:i/>
                <w:iCs/>
                <w:sz w:val="22"/>
              </w:rPr>
            </w:pPr>
            <w:r w:rsidRPr="005D0A70">
              <w:rPr>
                <w:i/>
                <w:iCs/>
                <w:sz w:val="22"/>
              </w:rPr>
              <w:t>August 2019 – Current</w:t>
            </w:r>
          </w:p>
          <w:p w14:paraId="17E69E10" w14:textId="34944AD8" w:rsidR="00EB60BE" w:rsidRDefault="00EB60BE" w:rsidP="00EB60BE">
            <w:pPr>
              <w:rPr>
                <w:sz w:val="22"/>
              </w:rPr>
            </w:pPr>
            <w:r w:rsidRPr="005D0A70">
              <w:rPr>
                <w:sz w:val="22"/>
              </w:rPr>
              <w:t xml:space="preserve">Manage and cater </w:t>
            </w:r>
            <w:r>
              <w:rPr>
                <w:sz w:val="22"/>
              </w:rPr>
              <w:t xml:space="preserve">to </w:t>
            </w:r>
            <w:r w:rsidRPr="005D0A70">
              <w:rPr>
                <w:sz w:val="22"/>
              </w:rPr>
              <w:t xml:space="preserve">anywhere from 60-200 </w:t>
            </w:r>
            <w:r>
              <w:rPr>
                <w:sz w:val="22"/>
              </w:rPr>
              <w:t>people</w:t>
            </w:r>
          </w:p>
          <w:p w14:paraId="054A8B35" w14:textId="77777777" w:rsidR="00EB60BE" w:rsidRPr="005D0A70" w:rsidRDefault="00EB60BE" w:rsidP="00EB60BE">
            <w:pPr>
              <w:rPr>
                <w:sz w:val="22"/>
              </w:rPr>
            </w:pPr>
            <w:r>
              <w:rPr>
                <w:sz w:val="22"/>
              </w:rPr>
              <w:t xml:space="preserve">Handle venues </w:t>
            </w:r>
            <w:r w:rsidRPr="005D0A70">
              <w:rPr>
                <w:sz w:val="22"/>
              </w:rPr>
              <w:t>at weddings, coun</w:t>
            </w:r>
            <w:r>
              <w:rPr>
                <w:sz w:val="22"/>
              </w:rPr>
              <w:t>try clubs, and various banquets</w:t>
            </w:r>
          </w:p>
          <w:p w14:paraId="17CB16FF" w14:textId="77777777" w:rsidR="00EB60BE" w:rsidRPr="005D0A70" w:rsidRDefault="00EB60BE" w:rsidP="00EB60BE">
            <w:pPr>
              <w:rPr>
                <w:sz w:val="22"/>
              </w:rPr>
            </w:pPr>
          </w:p>
          <w:p w14:paraId="653DE497" w14:textId="77777777" w:rsidR="00EB60BE" w:rsidRPr="005D0A70" w:rsidRDefault="00EB60BE" w:rsidP="00EB60BE">
            <w:pPr>
              <w:pStyle w:val="Heading4"/>
              <w:rPr>
                <w:b w:val="0"/>
                <w:bCs/>
                <w:i/>
                <w:iCs/>
                <w:sz w:val="22"/>
              </w:rPr>
            </w:pPr>
            <w:r w:rsidRPr="005D0A70">
              <w:rPr>
                <w:sz w:val="22"/>
              </w:rPr>
              <w:t>WESTVIEW ASSISTED LIVING &amp; MEMORY CARE</w:t>
            </w:r>
            <w:r w:rsidRPr="005D0A70">
              <w:rPr>
                <w:b w:val="0"/>
                <w:bCs/>
                <w:sz w:val="22"/>
              </w:rPr>
              <w:t>, Ellisville, MO</w:t>
            </w:r>
            <w:r w:rsidRPr="005D0A70">
              <w:rPr>
                <w:sz w:val="22"/>
              </w:rPr>
              <w:t xml:space="preserve"> – Lead Server</w:t>
            </w:r>
          </w:p>
          <w:p w14:paraId="1277584A" w14:textId="77777777" w:rsidR="00EB60BE" w:rsidRPr="005D0A70" w:rsidRDefault="00EB60BE" w:rsidP="00EB60BE">
            <w:pPr>
              <w:pStyle w:val="Date"/>
              <w:rPr>
                <w:i/>
                <w:iCs/>
                <w:sz w:val="22"/>
              </w:rPr>
            </w:pPr>
            <w:r w:rsidRPr="005D0A70">
              <w:rPr>
                <w:i/>
                <w:iCs/>
                <w:sz w:val="22"/>
              </w:rPr>
              <w:t>June 2017 – September 2019</w:t>
            </w:r>
          </w:p>
          <w:p w14:paraId="0782C3C9" w14:textId="54E5995D" w:rsidR="00EB60BE" w:rsidRDefault="00EB60BE" w:rsidP="00EB60BE">
            <w:pPr>
              <w:rPr>
                <w:sz w:val="22"/>
              </w:rPr>
            </w:pPr>
            <w:r>
              <w:rPr>
                <w:sz w:val="22"/>
              </w:rPr>
              <w:t>Trained new employees</w:t>
            </w:r>
            <w:r w:rsidR="008858A9">
              <w:rPr>
                <w:sz w:val="22"/>
              </w:rPr>
              <w:t>, two of which are still employed</w:t>
            </w:r>
          </w:p>
          <w:p w14:paraId="24CD402B" w14:textId="2F0281A4" w:rsidR="00036450" w:rsidRPr="005D0A70" w:rsidRDefault="00EB60BE" w:rsidP="008858A9">
            <w:pPr>
              <w:rPr>
                <w:color w:val="FFFFFF" w:themeColor="background1"/>
                <w:sz w:val="22"/>
              </w:rPr>
            </w:pPr>
            <w:r>
              <w:rPr>
                <w:sz w:val="22"/>
              </w:rPr>
              <w:t>Managed and prepared dining items</w:t>
            </w:r>
            <w:r w:rsidR="008858A9">
              <w:rPr>
                <w:sz w:val="22"/>
              </w:rPr>
              <w:t xml:space="preserve"> alongside directors and cooks</w:t>
            </w:r>
          </w:p>
        </w:tc>
      </w:tr>
    </w:tbl>
    <w:p w14:paraId="7917BD27" w14:textId="19F5B32F" w:rsidR="004906AD" w:rsidRDefault="00DB4C60" w:rsidP="00F641A4">
      <w:pPr>
        <w:tabs>
          <w:tab w:val="left" w:pos="99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E7D0DE" wp14:editId="5344A4F9">
                <wp:simplePos x="0" y="0"/>
                <wp:positionH relativeFrom="column">
                  <wp:posOffset>9054542</wp:posOffset>
                </wp:positionH>
                <wp:positionV relativeFrom="paragraph">
                  <wp:posOffset>648846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A7AFA" id="Ink 1" o:spid="_x0000_s1026" type="#_x0000_t75" style="position:absolute;margin-left:712.25pt;margin-top:50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a+go2AAQAAJgMAAA4AAAAAAAAAAAAAAAAAPAIAAGRy&#10;cy9lMm9Eb2MueG1sUEsBAi0AFAAGAAgAAAAhAMdCG6+wAQAABAQAABAAAAAAAAAAAAAAAAAA6AMA&#10;AGRycy9pbmsvaW5rMS54bWxQSwECLQAUAAYACAAAACEAhuPhieMAAAANAQAADwAAAAAAAAAAAAAA&#10;AADG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</w:p>
    <w:sectPr w:rsidR="004906AD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3732D" w14:textId="77777777" w:rsidR="0077709C" w:rsidRDefault="0077709C" w:rsidP="000C45FF">
      <w:r>
        <w:separator/>
      </w:r>
    </w:p>
  </w:endnote>
  <w:endnote w:type="continuationSeparator" w:id="0">
    <w:p w14:paraId="6AB89074" w14:textId="77777777" w:rsidR="0077709C" w:rsidRDefault="007770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3C380" w14:textId="77777777" w:rsidR="0077709C" w:rsidRDefault="0077709C" w:rsidP="000C45FF">
      <w:r>
        <w:separator/>
      </w:r>
    </w:p>
  </w:footnote>
  <w:footnote w:type="continuationSeparator" w:id="0">
    <w:p w14:paraId="32B64809" w14:textId="77777777" w:rsidR="0077709C" w:rsidRDefault="007770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43D86" w14:textId="77777777" w:rsidR="00A27C19" w:rsidRDefault="00A27C1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8F722BB" wp14:editId="7BFC31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AD"/>
    <w:rsid w:val="00036450"/>
    <w:rsid w:val="00094499"/>
    <w:rsid w:val="000A76E5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49B7"/>
    <w:rsid w:val="002209A9"/>
    <w:rsid w:val="002400EB"/>
    <w:rsid w:val="00256CF7"/>
    <w:rsid w:val="00281FD5"/>
    <w:rsid w:val="002F7B09"/>
    <w:rsid w:val="0030481B"/>
    <w:rsid w:val="00311459"/>
    <w:rsid w:val="003156FC"/>
    <w:rsid w:val="003254B5"/>
    <w:rsid w:val="0037121F"/>
    <w:rsid w:val="0037737A"/>
    <w:rsid w:val="003A6B7D"/>
    <w:rsid w:val="003B06CA"/>
    <w:rsid w:val="004071FC"/>
    <w:rsid w:val="00445947"/>
    <w:rsid w:val="004625BD"/>
    <w:rsid w:val="004678DF"/>
    <w:rsid w:val="004813B3"/>
    <w:rsid w:val="004906AD"/>
    <w:rsid w:val="00496591"/>
    <w:rsid w:val="004C63E4"/>
    <w:rsid w:val="004D0457"/>
    <w:rsid w:val="004D3011"/>
    <w:rsid w:val="005262AC"/>
    <w:rsid w:val="00540F2D"/>
    <w:rsid w:val="005D0A70"/>
    <w:rsid w:val="005E39D5"/>
    <w:rsid w:val="00600670"/>
    <w:rsid w:val="0062123A"/>
    <w:rsid w:val="00646E75"/>
    <w:rsid w:val="00673310"/>
    <w:rsid w:val="006771D0"/>
    <w:rsid w:val="006D3F78"/>
    <w:rsid w:val="006E1A09"/>
    <w:rsid w:val="00715FCB"/>
    <w:rsid w:val="00731E71"/>
    <w:rsid w:val="00743101"/>
    <w:rsid w:val="0077709C"/>
    <w:rsid w:val="007775E1"/>
    <w:rsid w:val="007867A0"/>
    <w:rsid w:val="007927F5"/>
    <w:rsid w:val="007D74D6"/>
    <w:rsid w:val="0080244E"/>
    <w:rsid w:val="00802CA0"/>
    <w:rsid w:val="00831508"/>
    <w:rsid w:val="00832A29"/>
    <w:rsid w:val="00843885"/>
    <w:rsid w:val="008858A9"/>
    <w:rsid w:val="008866DC"/>
    <w:rsid w:val="008E2170"/>
    <w:rsid w:val="00920C51"/>
    <w:rsid w:val="009260CD"/>
    <w:rsid w:val="00936D12"/>
    <w:rsid w:val="00952C25"/>
    <w:rsid w:val="009E5722"/>
    <w:rsid w:val="00A05FA3"/>
    <w:rsid w:val="00A2118D"/>
    <w:rsid w:val="00A25022"/>
    <w:rsid w:val="00A27C19"/>
    <w:rsid w:val="00A849FB"/>
    <w:rsid w:val="00AD76E2"/>
    <w:rsid w:val="00B05EAB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7D4D"/>
    <w:rsid w:val="00D03765"/>
    <w:rsid w:val="00D2522B"/>
    <w:rsid w:val="00D422DE"/>
    <w:rsid w:val="00D5459D"/>
    <w:rsid w:val="00DA1F4D"/>
    <w:rsid w:val="00DA4E73"/>
    <w:rsid w:val="00DA7C41"/>
    <w:rsid w:val="00DB4C60"/>
    <w:rsid w:val="00DD172A"/>
    <w:rsid w:val="00E25A26"/>
    <w:rsid w:val="00E4381A"/>
    <w:rsid w:val="00E4490D"/>
    <w:rsid w:val="00E5486D"/>
    <w:rsid w:val="00E55D74"/>
    <w:rsid w:val="00E9027C"/>
    <w:rsid w:val="00EB60BE"/>
    <w:rsid w:val="00ED382A"/>
    <w:rsid w:val="00EE201A"/>
    <w:rsid w:val="00EF60B1"/>
    <w:rsid w:val="00F2554F"/>
    <w:rsid w:val="00F40CF0"/>
    <w:rsid w:val="00F60274"/>
    <w:rsid w:val="00F641A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72D8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0A76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4C6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B4C60"/>
    <w:rPr>
      <w:sz w:val="18"/>
      <w:szCs w:val="22"/>
    </w:rPr>
  </w:style>
  <w:style w:type="paragraph" w:customStyle="1" w:styleId="m8844597313247671655msolistparagraph">
    <w:name w:val="m_8844597313247671655msolistparagraph"/>
    <w:basedOn w:val="Normal"/>
    <w:rsid w:val="002209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ab\AppData\Roaming\Microsoft\Templates\Blue%20grey%20resum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8:26:01.4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8:22:40.5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2020-08-01T19:46:00Z</dcterms:created>
  <dcterms:modified xsi:type="dcterms:W3CDTF">2020-08-01T19:46:00Z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